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host principal"/>
      </w:tblPr>
      <w:tblGrid>
        <w:gridCol w:w="3676"/>
        <w:gridCol w:w="6502"/>
      </w:tblGrid>
      <w:tr w:rsidR="002C2CDD" w:rsidRPr="00333CD3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Default="007C25F6" w:rsidP="00523479">
            <w:pPr>
              <w:pStyle w:val="Iniciales"/>
            </w:pPr>
            <w:sdt>
              <w:sdtPr>
                <w:alias w:val="Iniciales:"/>
                <w:tag w:val="Iniciales:"/>
                <w:id w:val="-606576828"/>
                <w:placeholder>
                  <w:docPart w:val="10A9F5CD009C45C88A53E223D8082230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3B7B17">
                  <w:t>hu</w:t>
                </w:r>
              </w:sdtContent>
            </w:sdt>
            <w:r w:rsidR="00E02DCD"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D189E83" wp14:editId="5485CBB3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-485775</wp:posOffset>
                      </wp:positionV>
                      <wp:extent cx="6665595" cy="1765935"/>
                      <wp:effectExtent l="0" t="0" r="9525" b="0"/>
                      <wp:wrapNone/>
                      <wp:docPr id="1" name="Grupo 1" descr="Gráficos de encabezad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76593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17000</wp14:pctHeight>
                      </wp14:sizeRelV>
                    </wp:anchor>
                  </w:drawing>
                </mc:Choice>
                <mc:Fallback>
                  <w:pict>
                    <v:group w14:anchorId="03DD4D01" id="Grupo 1" o:spid="_x0000_s1026" alt="Gráficos de encabezado" style="position:absolute;margin-left:0;margin-top:-38.25pt;width:524.85pt;height:139.05pt;z-index:-251657216;mso-width-percent:858;mso-height-percent:170;mso-position-horizontal:left;mso-position-vertical-relative:page;mso-width-percent:858;mso-height-percent:17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">
                      <v:rect id="Rectángulo rojo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Círculo blanco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:rsidR="00A50939" w:rsidRPr="00333CD3" w:rsidRDefault="003B7B17" w:rsidP="007569C1">
            <w:pPr>
              <w:pStyle w:val="Ttulo3"/>
            </w:pPr>
            <w:r>
              <w:t>cOMO</w:t>
            </w:r>
          </w:p>
          <w:p w:rsidR="002C2CDD" w:rsidRPr="00333CD3" w:rsidRDefault="003B7B17" w:rsidP="007569C1">
            <w:r>
              <w:t>USUARIO</w:t>
            </w:r>
          </w:p>
          <w:p w:rsidR="002C2CDD" w:rsidRPr="00333CD3" w:rsidRDefault="003B7B17" w:rsidP="000603AF">
            <w:pPr>
              <w:pStyle w:val="Ttulo3"/>
              <w:tabs>
                <w:tab w:val="left" w:pos="2903"/>
              </w:tabs>
            </w:pPr>
            <w:r>
              <w:t>mE GUSTARÍA</w:t>
            </w:r>
          </w:p>
          <w:p w:rsidR="00741125" w:rsidRPr="00333CD3" w:rsidRDefault="003B7B17" w:rsidP="003B7B17">
            <w:r>
              <w:t>PODER REGISTRARME PARA HACER USO DE LA APLICACIÓN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Tabla de diseño de encabezado"/>
            </w:tblPr>
            <w:tblGrid>
              <w:gridCol w:w="6502"/>
            </w:tblGrid>
            <w:tr w:rsidR="00C612DA" w:rsidRPr="00333CD3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:rsidR="00C612DA" w:rsidRPr="00333CD3" w:rsidRDefault="007C25F6" w:rsidP="00C612DA">
                  <w:pPr>
                    <w:pStyle w:val="Ttulo1"/>
                    <w:outlineLvl w:val="0"/>
                  </w:pPr>
                  <w:sdt>
                    <w:sdtPr>
                      <w:alias w:val="Su nombre:"/>
                      <w:tag w:val="Su nombre:"/>
                      <w:id w:val="1982421306"/>
                      <w:placeholder>
                        <w:docPart w:val="79652EAED25B4E448466F621D7FD435F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3B7B17">
                        <w:t>SADARA</w:t>
                      </w:r>
                    </w:sdtContent>
                  </w:sdt>
                </w:p>
                <w:p w:rsidR="00C612DA" w:rsidRPr="00333CD3" w:rsidRDefault="007C25F6" w:rsidP="003B7B17">
                  <w:pPr>
                    <w:pStyle w:val="Ttulo2"/>
                    <w:outlineLvl w:val="1"/>
                  </w:pPr>
                  <w:sdt>
                    <w:sdtPr>
                      <w:alias w:val="Profesión o sector:"/>
                      <w:tag w:val="Profesión o sector:"/>
                      <w:id w:val="-83681269"/>
                      <w:placeholder>
                        <w:docPart w:val="EBBFDE3A01C24744B0D38371CFA13BC5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3B7B17">
                        <w:t>pROYECTO</w:t>
                      </w:r>
                    </w:sdtContent>
                  </w:sdt>
                  <w:r w:rsidR="00E02DCD">
                    <w:rPr>
                      <w:lang w:bidi="es-ES"/>
                    </w:rPr>
                    <w:t xml:space="preserve"> | </w:t>
                  </w:r>
                  <w:sdt>
                    <w:sdtPr>
                      <w:alias w:val="Vincular a otras propiedades en línea:"/>
                      <w:tag w:val="Vincular a otras propiedades en línea:"/>
                      <w:id w:val="1480037238"/>
                      <w:placeholder>
                        <w:docPart w:val="812A3E60E219496581E67F8369730A52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3B7B17" w:rsidRPr="003B7B17">
                        <w:t>Sistema De Información Gerencial Orientado A La Publicidad Y Promoción De Servicios Y Producto</w:t>
                      </w:r>
                    </w:sdtContent>
                  </w:sdt>
                </w:p>
              </w:tc>
            </w:tr>
          </w:tbl>
          <w:p w:rsidR="002C2CDD" w:rsidRPr="00333CD3" w:rsidRDefault="003B7B17" w:rsidP="007569C1">
            <w:pPr>
              <w:pStyle w:val="Ttulo3"/>
            </w:pPr>
            <w:r>
              <w:t>PROCESO</w:t>
            </w:r>
          </w:p>
          <w:p w:rsidR="002C2CDD" w:rsidRDefault="003B7B17" w:rsidP="003B7B17">
            <w:pPr>
              <w:jc w:val="both"/>
              <w:rPr>
                <w:lang w:bidi="es-ES"/>
              </w:rPr>
            </w:pPr>
            <w:r>
              <w:rPr>
                <w:lang w:bidi="es-ES"/>
              </w:rPr>
              <w:t xml:space="preserve">Al usuario se le presentará </w:t>
            </w:r>
            <w:r w:rsidR="00F31454">
              <w:rPr>
                <w:lang w:bidi="es-ES"/>
              </w:rPr>
              <w:t>una pantalla para registrase.</w:t>
            </w:r>
            <w:r>
              <w:rPr>
                <w:lang w:bidi="es-ES"/>
              </w:rPr>
              <w:t xml:space="preserve"> tendrá dos opciones de registro:</w:t>
            </w:r>
          </w:p>
          <w:p w:rsidR="003B7B17" w:rsidRDefault="003B7B17" w:rsidP="003B7B17">
            <w:pPr>
              <w:pStyle w:val="Prrafodelista"/>
              <w:numPr>
                <w:ilvl w:val="0"/>
                <w:numId w:val="1"/>
              </w:numPr>
              <w:jc w:val="both"/>
              <w:rPr>
                <w:lang w:bidi="es-ES"/>
              </w:rPr>
            </w:pPr>
            <w:r>
              <w:rPr>
                <w:lang w:bidi="es-ES"/>
              </w:rPr>
              <w:t xml:space="preserve">Por medio de un correo </w:t>
            </w:r>
            <w:proofErr w:type="spellStart"/>
            <w:r>
              <w:rPr>
                <w:lang w:bidi="es-ES"/>
              </w:rPr>
              <w:t>gmail</w:t>
            </w:r>
            <w:proofErr w:type="spellEnd"/>
            <w:r>
              <w:rPr>
                <w:lang w:bidi="es-ES"/>
              </w:rPr>
              <w:t>.</w:t>
            </w:r>
          </w:p>
          <w:p w:rsidR="003B7B17" w:rsidRDefault="003B7B17" w:rsidP="003B7B17">
            <w:pPr>
              <w:pStyle w:val="Prrafodelista"/>
              <w:numPr>
                <w:ilvl w:val="0"/>
                <w:numId w:val="1"/>
              </w:numPr>
              <w:jc w:val="both"/>
              <w:rPr>
                <w:lang w:bidi="es-ES"/>
              </w:rPr>
            </w:pPr>
            <w:r>
              <w:rPr>
                <w:lang w:bidi="es-ES"/>
              </w:rPr>
              <w:t>Por medio de cuenta de Facebook</w:t>
            </w:r>
          </w:p>
          <w:p w:rsidR="003B7B17" w:rsidRPr="00333CD3" w:rsidRDefault="003B7B17" w:rsidP="003B7B17">
            <w:pPr>
              <w:jc w:val="both"/>
              <w:rPr>
                <w:lang w:bidi="es-ES"/>
              </w:rPr>
            </w:pPr>
            <w:r>
              <w:rPr>
                <w:lang w:bidi="es-ES"/>
              </w:rPr>
              <w:t xml:space="preserve">Los datos personales del usuario se deberán captar desde la cuenta seleccionada (haciendo uso del servicio de sesión de </w:t>
            </w:r>
            <w:proofErr w:type="spellStart"/>
            <w:r>
              <w:rPr>
                <w:lang w:bidi="es-ES"/>
              </w:rPr>
              <w:t>Fire</w:t>
            </w:r>
            <w:r w:rsidR="00F31454">
              <w:rPr>
                <w:lang w:bidi="es-ES"/>
              </w:rPr>
              <w:t>B</w:t>
            </w:r>
            <w:r>
              <w:rPr>
                <w:lang w:bidi="es-ES"/>
              </w:rPr>
              <w:t>ase</w:t>
            </w:r>
            <w:proofErr w:type="spellEnd"/>
            <w:r>
              <w:rPr>
                <w:lang w:bidi="es-ES"/>
              </w:rPr>
              <w:t>) y almacenar en la base de datos (</w:t>
            </w:r>
            <w:proofErr w:type="spellStart"/>
            <w:r>
              <w:rPr>
                <w:lang w:bidi="es-ES"/>
              </w:rPr>
              <w:t>FireBase</w:t>
            </w:r>
            <w:proofErr w:type="spellEnd"/>
            <w:r>
              <w:rPr>
                <w:lang w:bidi="es-ES"/>
              </w:rPr>
              <w:t xml:space="preserve">) de la aplicación. </w:t>
            </w:r>
          </w:p>
          <w:p w:rsidR="002C2CDD" w:rsidRDefault="002C2CDD" w:rsidP="007569C1"/>
          <w:p w:rsidR="00F31454" w:rsidRDefault="00F31454" w:rsidP="007569C1">
            <w:r>
              <w:t>Después de seleccionar el tipo de registro de usuario, éste deberá aceptar los términos y condiciones de uso de la aplicación, confirmar su número de celular y registrar sus preferencias para recepción de publicidad y notificaciones.</w:t>
            </w:r>
          </w:p>
          <w:p w:rsidR="000603AF" w:rsidRPr="00333CD3" w:rsidRDefault="000603AF" w:rsidP="007569C1"/>
          <w:p w:rsidR="002C2CDD" w:rsidRPr="00333CD3" w:rsidRDefault="000603AF" w:rsidP="0010489E">
            <w:pPr>
              <w:pStyle w:val="Ttulo3"/>
              <w:spacing w:before="120" w:after="120"/>
            </w:pPr>
            <w:r>
              <w:t xml:space="preserve">DATOS </w:t>
            </w:r>
          </w:p>
          <w:p w:rsidR="002C2CDD" w:rsidRPr="00333CD3" w:rsidRDefault="000603AF" w:rsidP="007569C1">
            <w:pPr>
              <w:pStyle w:val="Ttulo4"/>
            </w:pPr>
            <w:r>
              <w:t>DATOS PERSONALES</w:t>
            </w:r>
            <w:r>
              <w:rPr>
                <w:lang w:bidi="es-ES"/>
              </w:rPr>
              <w:t xml:space="preserve"> </w:t>
            </w:r>
          </w:p>
          <w:p w:rsidR="0010489E" w:rsidRDefault="0010489E" w:rsidP="000603AF">
            <w:pPr>
              <w:pStyle w:val="Prrafodelista"/>
              <w:numPr>
                <w:ilvl w:val="0"/>
                <w:numId w:val="3"/>
              </w:numPr>
            </w:pPr>
            <w:r>
              <w:t>Fotografía (opcional)</w:t>
            </w:r>
          </w:p>
          <w:p w:rsidR="000603AF" w:rsidRDefault="000603AF" w:rsidP="000603AF">
            <w:pPr>
              <w:pStyle w:val="Prrafodelista"/>
              <w:numPr>
                <w:ilvl w:val="0"/>
                <w:numId w:val="3"/>
              </w:numPr>
            </w:pPr>
            <w:r>
              <w:t>Nombre.</w:t>
            </w:r>
          </w:p>
          <w:p w:rsidR="000603AF" w:rsidRDefault="000603AF" w:rsidP="000603AF">
            <w:pPr>
              <w:pStyle w:val="Prrafodelista"/>
              <w:numPr>
                <w:ilvl w:val="0"/>
                <w:numId w:val="3"/>
              </w:numPr>
            </w:pPr>
            <w:r>
              <w:t>Apellido.</w:t>
            </w:r>
          </w:p>
          <w:p w:rsidR="004A0BFE" w:rsidRDefault="004A0BFE" w:rsidP="000603AF">
            <w:pPr>
              <w:pStyle w:val="Prrafodelista"/>
              <w:numPr>
                <w:ilvl w:val="0"/>
                <w:numId w:val="3"/>
              </w:numPr>
            </w:pPr>
            <w:r>
              <w:t>NIC.</w:t>
            </w:r>
          </w:p>
          <w:p w:rsidR="000603AF" w:rsidRDefault="000603AF" w:rsidP="000603AF">
            <w:pPr>
              <w:pStyle w:val="Prrafodelista"/>
              <w:numPr>
                <w:ilvl w:val="0"/>
                <w:numId w:val="3"/>
              </w:numPr>
            </w:pPr>
            <w:r>
              <w:t>Email.</w:t>
            </w:r>
          </w:p>
          <w:p w:rsidR="000603AF" w:rsidRDefault="000603AF" w:rsidP="000603AF">
            <w:pPr>
              <w:pStyle w:val="Prrafodelista"/>
              <w:numPr>
                <w:ilvl w:val="0"/>
                <w:numId w:val="3"/>
              </w:numPr>
            </w:pPr>
            <w:r>
              <w:t>número de celular.</w:t>
            </w:r>
          </w:p>
          <w:p w:rsidR="000603AF" w:rsidRDefault="000603AF" w:rsidP="000603AF">
            <w:pPr>
              <w:pStyle w:val="Prrafodelista"/>
              <w:numPr>
                <w:ilvl w:val="0"/>
                <w:numId w:val="3"/>
              </w:numPr>
            </w:pPr>
            <w:r>
              <w:t>Sexo/Género.</w:t>
            </w:r>
          </w:p>
          <w:p w:rsidR="000603AF" w:rsidRDefault="000603AF" w:rsidP="000603AF">
            <w:pPr>
              <w:pStyle w:val="Prrafodelista"/>
              <w:numPr>
                <w:ilvl w:val="0"/>
                <w:numId w:val="3"/>
              </w:numPr>
            </w:pPr>
            <w:r>
              <w:t>Localidad dónde reside.</w:t>
            </w:r>
            <w:r w:rsidR="007C25F6">
              <w:t xml:space="preserve"> (En el perfil)</w:t>
            </w:r>
          </w:p>
          <w:p w:rsidR="000603AF" w:rsidRDefault="000603AF" w:rsidP="000603AF">
            <w:pPr>
              <w:pStyle w:val="Prrafodelista"/>
              <w:numPr>
                <w:ilvl w:val="0"/>
                <w:numId w:val="3"/>
              </w:numPr>
            </w:pPr>
            <w:r>
              <w:t>Fecha de nacimiento.</w:t>
            </w:r>
          </w:p>
          <w:p w:rsidR="0010489E" w:rsidRDefault="000603AF" w:rsidP="0010489E">
            <w:pPr>
              <w:pStyle w:val="Prrafodelista"/>
              <w:numPr>
                <w:ilvl w:val="0"/>
                <w:numId w:val="3"/>
              </w:numPr>
            </w:pPr>
            <w:r>
              <w:t>Ocupación</w:t>
            </w:r>
            <w:r w:rsidR="0010489E">
              <w:t>/Profesión</w:t>
            </w:r>
            <w:r w:rsidR="007C25F6">
              <w:t>. (En el perfil)</w:t>
            </w:r>
          </w:p>
          <w:p w:rsidR="0010489E" w:rsidRDefault="0010489E" w:rsidP="0010489E">
            <w:pPr>
              <w:pStyle w:val="Prrafodelista"/>
              <w:numPr>
                <w:ilvl w:val="0"/>
                <w:numId w:val="3"/>
              </w:numPr>
            </w:pPr>
            <w:r>
              <w:t>Preferencias/intereses</w:t>
            </w:r>
            <w:r w:rsidR="007C25F6">
              <w:t>.</w:t>
            </w:r>
            <w:bookmarkStart w:id="0" w:name="_GoBack"/>
            <w:bookmarkEnd w:id="0"/>
            <w:r>
              <w:t xml:space="preserve"> </w:t>
            </w:r>
            <w:r w:rsidR="007C25F6">
              <w:t>(Sondeos frecuentes)</w:t>
            </w:r>
          </w:p>
          <w:p w:rsidR="0010489E" w:rsidRPr="00333CD3" w:rsidRDefault="0010489E" w:rsidP="0010489E">
            <w:pPr>
              <w:pStyle w:val="Prrafodelista"/>
            </w:pPr>
          </w:p>
          <w:p w:rsidR="002C2CDD" w:rsidRPr="00333CD3" w:rsidRDefault="0010489E" w:rsidP="0010489E">
            <w:pPr>
              <w:pStyle w:val="Ttulo3"/>
              <w:spacing w:before="120" w:after="120"/>
            </w:pPr>
            <w:r>
              <w:t>funcionalidades adicionales</w:t>
            </w:r>
          </w:p>
          <w:p w:rsidR="00741125" w:rsidRDefault="0010489E" w:rsidP="0010489E">
            <w:pPr>
              <w:pStyle w:val="Prrafodelista"/>
              <w:numPr>
                <w:ilvl w:val="0"/>
                <w:numId w:val="4"/>
              </w:numPr>
            </w:pPr>
            <w:r>
              <w:t>El usuario podrá actualizar/</w:t>
            </w:r>
            <w:proofErr w:type="spellStart"/>
            <w:r>
              <w:t>modicar</w:t>
            </w:r>
            <w:proofErr w:type="spellEnd"/>
            <w:r>
              <w:t xml:space="preserve"> sus datos personales.</w:t>
            </w:r>
          </w:p>
          <w:p w:rsidR="0010489E" w:rsidRDefault="0010489E" w:rsidP="0010489E">
            <w:pPr>
              <w:pStyle w:val="Prrafodelista"/>
              <w:numPr>
                <w:ilvl w:val="0"/>
                <w:numId w:val="4"/>
              </w:numPr>
            </w:pPr>
            <w:r>
              <w:t>El usuario podrá darse de baja de la aplicación.</w:t>
            </w:r>
          </w:p>
          <w:p w:rsidR="0010489E" w:rsidRPr="00333CD3" w:rsidRDefault="0010489E" w:rsidP="0010489E">
            <w:pPr>
              <w:pStyle w:val="Prrafodelista"/>
              <w:numPr>
                <w:ilvl w:val="0"/>
                <w:numId w:val="4"/>
              </w:numPr>
            </w:pPr>
            <w:r>
              <w:t>El usuario podrá reconfigurar sus preferencias/intereses.</w:t>
            </w:r>
          </w:p>
        </w:tc>
      </w:tr>
    </w:tbl>
    <w:p w:rsidR="00C660E5" w:rsidRDefault="00C660E5" w:rsidP="004A0BFE">
      <w:pPr>
        <w:pStyle w:val="Sinespaciado"/>
      </w:pPr>
    </w:p>
    <w:sectPr w:rsidR="00C660E5" w:rsidSect="0010489E">
      <w:headerReference w:type="default" r:id="rId7"/>
      <w:footerReference w:type="default" r:id="rId8"/>
      <w:footerReference w:type="first" r:id="rId9"/>
      <w:pgSz w:w="11906" w:h="16838" w:code="9"/>
      <w:pgMar w:top="864" w:right="864" w:bottom="2304" w:left="864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B17" w:rsidRDefault="003B7B17" w:rsidP="00713050">
      <w:pPr>
        <w:spacing w:line="240" w:lineRule="auto"/>
      </w:pPr>
      <w:r>
        <w:separator/>
      </w:r>
    </w:p>
  </w:endnote>
  <w:endnote w:type="continuationSeparator" w:id="0">
    <w:p w:rsidR="003B7B17" w:rsidRDefault="003B7B1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545"/>
      <w:gridCol w:w="2545"/>
      <w:gridCol w:w="2544"/>
      <w:gridCol w:w="2544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Piedepgina"/>
          </w:pPr>
          <w:r w:rsidRPr="00CA3DF1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upo 102" descr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b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á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E5CB9B6" id="Grupo 102" o:spid="_x0000_s1026" alt="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tlDi&#10;UVMIAAA3OQAADgAAAAAAAAAAAAAAAAAuAgAAZHJzL2Uyb0RvYy54bWxQSwECLQAUAAYACAAAACEA&#10;aEcb0NgAAAADAQAADwAAAAAAAAAAAAAAAACtCgAAZHJzL2Rvd25yZXYueG1sUEsFBgAAAAAEAAQA&#10;8wAAALILAAAAAA==&#10;">
                    <o:lock v:ext="edit" aspectratio="t"/>
                    <v:oval id="Elipse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orma libre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</w:pPr>
          <w:r w:rsidRPr="00C2098A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upo 4" descr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D5A1489" id="Grupo 4" o:spid="_x0000_s1026" alt="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DeRTL7txIAACxlAAAOAAAAAAAAAAAA&#10;AAAAAC4CAABkcnMvZTJvRG9jLnhtbFBLAQItABQABgAIAAAAIQBoRxvQ2AAAAAMBAAAPAAAAAAAA&#10;AAAAAAAAABEVAABkcnMvZG93bnJldi54bWxQSwUGAAAAAAQABADzAAAAFhYAAAAA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</w:pPr>
          <w:r w:rsidRPr="00C2098A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upo 10" descr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5FE5901" id="Grupo 10" o:spid="_x0000_s1026" alt="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A4jJzSQBEAAMhdAAAOAAAAAAAAAAAAAAAAAC4CAABkcnMvZTJvRG9jLnhtbFBLAQItABQABgAI&#10;AAAAIQBoRxvQ2AAAAAMBAAAPAAAAAAAAAAAAAAAAAJoTAABkcnMvZG93bnJldi54bWxQSwUGAAAA&#10;AAQABADzAAAAnxQAAAAA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</w:pPr>
          <w:r w:rsidRPr="00C2098A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upo 16" descr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A4A4759" id="Grupo 16" o:spid="_x0000_s1026" alt="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rreo electrónico:"/>
            <w:tag w:val="Correo electrónico:"/>
            <w:id w:val="-627010856"/>
            <w:placeholder>
              <w:docPart w:val="FEB644D6DB5A491BB854DFE8AD83CBC5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811117" w:rsidP="00811117">
              <w:pPr>
                <w:pStyle w:val="Piedepgina"/>
              </w:pPr>
              <w:r>
                <w:rPr>
                  <w:lang w:bidi="es-ES"/>
                </w:rPr>
                <w:t>Correo electrónico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Nombre de usuario de Twitter:"/>
            <w:tag w:val="Nombre de usuario de Twitter:"/>
            <w:id w:val="-642033892"/>
            <w:placeholder>
              <w:docPart w:val="CDB4C2E158DD40FFBC9C7E8FBB00531B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7A4F1B" w:rsidP="00811117">
              <w:pPr>
                <w:pStyle w:val="Piedepgina"/>
              </w:pPr>
              <w:r w:rsidRPr="007A4F1B">
                <w:rPr>
                  <w:lang w:bidi="es-ES"/>
                </w:rPr>
                <w:t>NOMBRE DE USUARIO DE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éfono:"/>
            <w:tag w:val="Teléfono:"/>
            <w:id w:val="617408819"/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Piedepgina"/>
              </w:pPr>
              <w:r>
                <w:rPr>
                  <w:lang w:bidi="es-ES"/>
                </w:rPr>
                <w:t>Teléfono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Dirección URL de LinkedIn:"/>
            <w:tag w:val="Dirección URL de LinkedIn:"/>
            <w:id w:val="-1413995599"/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Piedepgina"/>
              </w:pPr>
              <w:r>
                <w:rPr>
                  <w:lang w:bidi="es-ES"/>
                </w:rPr>
                <w:t>Dirección URL de LinkedIn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Piedepgina"/>
          <w:rPr>
            <w:noProof/>
          </w:rPr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4A0BFE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545"/>
      <w:gridCol w:w="2545"/>
      <w:gridCol w:w="2544"/>
      <w:gridCol w:w="2544"/>
    </w:tblGrid>
    <w:tr w:rsidR="00217980" w:rsidTr="0010489E">
      <w:trPr>
        <w:trHeight w:val="910"/>
      </w:trPr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811117" w:rsidP="0010489E">
          <w:pPr>
            <w:pStyle w:val="Piedepgina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11117" w:rsidP="0010489E">
          <w:pPr>
            <w:pStyle w:val="Piedepgina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11117" w:rsidP="00217980">
          <w:pPr>
            <w:pStyle w:val="Piedepgina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11117" w:rsidP="00217980">
          <w:pPr>
            <w:pStyle w:val="Piedepgina"/>
          </w:pPr>
        </w:p>
      </w:tc>
    </w:tr>
  </w:tbl>
  <w:p w:rsidR="00217980" w:rsidRDefault="0021798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B17" w:rsidRDefault="003B7B17" w:rsidP="00713050">
      <w:pPr>
        <w:spacing w:line="240" w:lineRule="auto"/>
      </w:pPr>
      <w:r>
        <w:separator/>
      </w:r>
    </w:p>
  </w:footnote>
  <w:footnote w:type="continuationSeparator" w:id="0">
    <w:p w:rsidR="003B7B17" w:rsidRDefault="003B7B17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 de página de continuación"/>
    </w:tblPr>
    <w:tblGrid>
      <w:gridCol w:w="3679"/>
      <w:gridCol w:w="649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ciales"/>
          </w:pP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3A6B7D6B" wp14:editId="48B74D22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767600"/>
                    <wp:effectExtent l="0" t="0" r="9525" b="0"/>
                    <wp:wrapNone/>
                    <wp:docPr id="3" name="Grupo 3" descr="Gráfico de encabezado de página de continuación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767600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ctángulo rojo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Círculo blanco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Círculo rojo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17000</wp14:pctHeight>
                    </wp14:sizeRelV>
                  </wp:anchor>
                </w:drawing>
              </mc:Choice>
              <mc:Fallback>
                <w:pict>
                  <v:group w14:anchorId="537C7180" id="Grupo 3" o:spid="_x0000_s1026" alt="Gráfico de encabezado de página de continuación" style="position:absolute;margin-left:0;margin-top:-39.45pt;width:524.85pt;height:139.2pt;z-index:-251657216;mso-width-percent:858;mso-height-percent:170;mso-position-vertical-relative:page;mso-width-percent:858;mso-height-percent:17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">
                    <v:rect id="Rectángulo rojo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a6MUA&#10;AADbAAAADwAAAGRycy9kb3ducmV2LnhtbESPQWvCQBSE7wX/w/KE3pqNhla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VroxQAAANsAAAAPAAAAAAAAAAAAAAAAAJgCAABkcnMv&#10;ZG93bnJldi54bWxQSwUGAAAAAAQABAD1AAAAigMAAAAA&#10;" fillcolor="#ea4e4e [3204]" stroked="f" strokeweight="1pt"/>
                    <v:oval id="Círculo blanco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93+8YA&#10;AADbAAAADwAAAGRycy9kb3ducmV2LnhtbESPQWvCQBSE74L/YXmCt7qxklKiq4hWKVhbGgult0f2&#10;NQlm34bd1aT/vlsoeBxm5htmsepNI67kfG1ZwXSSgCAurK65VPBx2t09gvABWWNjmRT8kIfVcjhY&#10;YKZtx+90zUMpIoR9hgqqENpMSl9UZNBPbEscvW/rDIYoXSm1wy7CTSPvk+RBGqw5LlTY0qai4pxf&#10;jIKXz9fzzKX77dvx6dDlySyt88OXUuNRv56DCNSHW/i//awVpCn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93+8YAAADbAAAADwAAAAAAAAAAAAAAAACYAgAAZHJz&#10;L2Rvd25yZXYueG1sUEsFBgAAAAAEAAQA9QAAAIsD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írculo rojo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j8MYA&#10;AADbAAAADwAAAGRycy9kb3ducmV2LnhtbESPT0sDMRTE7wW/Q3gFL2Kz9R+yNi2rYim9iFXo9bl5&#10;3SxuXkISu9t++kYQehxm5jfMbDHYTuwpxNaxgumkAEFcO91yo+Dr8+36EURMyBo7x6TgQBEW84vR&#10;DEvtev6g/SY1IkM4lqjApORLKWNtyGKcOE+cvZ0LFlOWoZE6YJ/htpM3RfEgLbacFwx6ejFU/2x+&#10;rYLj9+vzVeVvl+vQL6d+W5ntexqUuhwP1ROIREM6h//bK63g/g7+vuQfIO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ej8MYAAADbAAAADwAAAAAAAAAAAAAAAACYAgAAZHJz&#10;L2Rvd25yZXYueG1sUEsFBgAAAAAEAAQA9QAAAIsD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ciales:"/>
              <w:tag w:val="Iniciales:"/>
              <w:id w:val="-959338591"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3B7B17">
                <w:t>hu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Tabla de diseño de encabezado"/>
          </w:tblPr>
          <w:tblGrid>
            <w:gridCol w:w="649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7C25F6" w:rsidP="001A5CA9">
                <w:pPr>
                  <w:pStyle w:val="Ttulo1"/>
                  <w:outlineLvl w:val="0"/>
                </w:pPr>
                <w:sdt>
                  <w:sdtPr>
                    <w:alias w:val="Su nombre:"/>
                    <w:tag w:val="Su nombre:"/>
                    <w:id w:val="1078950763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3B7B17">
                      <w:t>SADARA</w:t>
                    </w:r>
                  </w:sdtContent>
                </w:sdt>
              </w:p>
              <w:p w:rsidR="001A5CA9" w:rsidRDefault="007C25F6" w:rsidP="001A5CA9">
                <w:pPr>
                  <w:pStyle w:val="Ttulo2"/>
                  <w:outlineLvl w:val="1"/>
                </w:pPr>
                <w:sdt>
                  <w:sdtPr>
                    <w:alias w:val="Profesión o sector:"/>
                    <w:tag w:val="Profesión o sector:"/>
                    <w:id w:val="532551395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3B7B17">
                      <w:t>pROYECTO</w:t>
                    </w:r>
                  </w:sdtContent>
                </w:sdt>
                <w:r w:rsidR="00E12C60">
                  <w:rPr>
                    <w:lang w:bidi="es-ES"/>
                  </w:rPr>
                  <w:t xml:space="preserve"> | </w:t>
                </w:r>
                <w:sdt>
                  <w:sdtPr>
                    <w:alias w:val="Vincular a otras propiedades en línea:"/>
                    <w:tag w:val="Vincular a otras propiedades en línea:"/>
                    <w:id w:val="1538160423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3B7B17">
                      <w:t>Sistema De Información Gerencial Orientado A La Publicidad Y Promoción De Servicios Y Producto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A1FD7"/>
    <w:multiLevelType w:val="hybridMultilevel"/>
    <w:tmpl w:val="44BC70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ED0788"/>
    <w:multiLevelType w:val="hybridMultilevel"/>
    <w:tmpl w:val="3F088EA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F273D56"/>
    <w:multiLevelType w:val="hybridMultilevel"/>
    <w:tmpl w:val="7F38E5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9B28EF"/>
    <w:multiLevelType w:val="hybridMultilevel"/>
    <w:tmpl w:val="3340A3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B17"/>
    <w:rsid w:val="000603AF"/>
    <w:rsid w:val="00091382"/>
    <w:rsid w:val="000B0619"/>
    <w:rsid w:val="000B61CA"/>
    <w:rsid w:val="000B628A"/>
    <w:rsid w:val="000F7610"/>
    <w:rsid w:val="0010489E"/>
    <w:rsid w:val="00114ED7"/>
    <w:rsid w:val="00140B0E"/>
    <w:rsid w:val="00163EBE"/>
    <w:rsid w:val="001A21CE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B7B17"/>
    <w:rsid w:val="003C5528"/>
    <w:rsid w:val="004077FB"/>
    <w:rsid w:val="00424DD9"/>
    <w:rsid w:val="0046104A"/>
    <w:rsid w:val="004717C5"/>
    <w:rsid w:val="004A0BFE"/>
    <w:rsid w:val="0050644A"/>
    <w:rsid w:val="00523479"/>
    <w:rsid w:val="00543DB7"/>
    <w:rsid w:val="005729B0"/>
    <w:rsid w:val="00641630"/>
    <w:rsid w:val="00684488"/>
    <w:rsid w:val="00690C71"/>
    <w:rsid w:val="006A3CE7"/>
    <w:rsid w:val="006C4C50"/>
    <w:rsid w:val="006D76B1"/>
    <w:rsid w:val="00713050"/>
    <w:rsid w:val="00741125"/>
    <w:rsid w:val="00746F7F"/>
    <w:rsid w:val="007569C1"/>
    <w:rsid w:val="00763832"/>
    <w:rsid w:val="007A4F1B"/>
    <w:rsid w:val="007C25F6"/>
    <w:rsid w:val="007D2696"/>
    <w:rsid w:val="00811117"/>
    <w:rsid w:val="00841146"/>
    <w:rsid w:val="0088504C"/>
    <w:rsid w:val="0089382B"/>
    <w:rsid w:val="008A1907"/>
    <w:rsid w:val="008C6BCA"/>
    <w:rsid w:val="008C7B50"/>
    <w:rsid w:val="009B3C40"/>
    <w:rsid w:val="009F7A1E"/>
    <w:rsid w:val="00A42540"/>
    <w:rsid w:val="00A50939"/>
    <w:rsid w:val="00AA6A40"/>
    <w:rsid w:val="00B5664D"/>
    <w:rsid w:val="00BA5B40"/>
    <w:rsid w:val="00BD0206"/>
    <w:rsid w:val="00C2098A"/>
    <w:rsid w:val="00C5444A"/>
    <w:rsid w:val="00C612DA"/>
    <w:rsid w:val="00C660E5"/>
    <w:rsid w:val="00C7741E"/>
    <w:rsid w:val="00C875AB"/>
    <w:rsid w:val="00CA3DF1"/>
    <w:rsid w:val="00CA4581"/>
    <w:rsid w:val="00CE18D5"/>
    <w:rsid w:val="00D04109"/>
    <w:rsid w:val="00D75706"/>
    <w:rsid w:val="00DD6416"/>
    <w:rsid w:val="00DF4E0A"/>
    <w:rsid w:val="00E02DCD"/>
    <w:rsid w:val="00E12C60"/>
    <w:rsid w:val="00E22E87"/>
    <w:rsid w:val="00E57630"/>
    <w:rsid w:val="00E86C2B"/>
    <w:rsid w:val="00EF7CC9"/>
    <w:rsid w:val="00F207C0"/>
    <w:rsid w:val="00F20AE5"/>
    <w:rsid w:val="00F31454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ACFBC412-C593-45A0-8C0F-93FEA7D94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AC1"/>
  </w:style>
  <w:style w:type="paragraph" w:styleId="Ttulo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CE18D5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Puesto">
    <w:name w:val="Title"/>
    <w:basedOn w:val="Normal"/>
    <w:next w:val="Normal"/>
    <w:link w:val="Puest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Prrafodelista">
    <w:name w:val="List Paragraph"/>
    <w:basedOn w:val="Normal"/>
    <w:uiPriority w:val="34"/>
    <w:unhideWhenUsed/>
    <w:qFormat/>
    <w:rsid w:val="003B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rosoft\AppData\Roaming\Microsoft\Plantillas\Curr&#237;culum%20v&#237;tae%20impecable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0A9F5CD009C45C88A53E223D8082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AEB58-A5AA-4FA1-A469-5E77DAA8D46A}"/>
      </w:docPartPr>
      <w:docPartBody>
        <w:p w:rsidR="005255F0" w:rsidRDefault="005255F0">
          <w:pPr>
            <w:pStyle w:val="10A9F5CD009C45C88A53E223D8082230"/>
          </w:pPr>
          <w:r>
            <w:t>S</w:t>
          </w:r>
          <w:r w:rsidRPr="00333CD3">
            <w:t>N</w:t>
          </w:r>
        </w:p>
      </w:docPartBody>
    </w:docPart>
    <w:docPart>
      <w:docPartPr>
        <w:name w:val="79652EAED25B4E448466F621D7FD4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E0CCF-8A65-4956-A724-4749758456A7}"/>
      </w:docPartPr>
      <w:docPartBody>
        <w:p w:rsidR="005255F0" w:rsidRDefault="005255F0">
          <w:pPr>
            <w:pStyle w:val="79652EAED25B4E448466F621D7FD435F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EBBFDE3A01C24744B0D38371CFA13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A0D78-138E-4F42-AEA8-182D58A73F4C}"/>
      </w:docPartPr>
      <w:docPartBody>
        <w:p w:rsidR="005255F0" w:rsidRDefault="005255F0">
          <w:pPr>
            <w:pStyle w:val="EBBFDE3A01C24744B0D38371CFA13BC5"/>
          </w:pPr>
          <w:r>
            <w:rPr>
              <w:lang w:bidi="es-ES"/>
            </w:rPr>
            <w:t>Profesión o sector</w:t>
          </w:r>
        </w:p>
      </w:docPartBody>
    </w:docPart>
    <w:docPart>
      <w:docPartPr>
        <w:name w:val="812A3E60E219496581E67F8369730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96847-1852-4459-A4E7-4E5404E072BC}"/>
      </w:docPartPr>
      <w:docPartBody>
        <w:p w:rsidR="005255F0" w:rsidRDefault="005255F0">
          <w:pPr>
            <w:pStyle w:val="812A3E60E219496581E67F8369730A52"/>
          </w:pPr>
          <w:r w:rsidRPr="00333CD3">
            <w:rPr>
              <w:lang w:bidi="es-ES"/>
            </w:rPr>
            <w:t>Vínculo a otras propiedades en línea: Cartera, sitio web o blog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5F0"/>
    <w:rsid w:val="0052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0A9F5CD009C45C88A53E223D8082230">
    <w:name w:val="10A9F5CD009C45C88A53E223D8082230"/>
  </w:style>
  <w:style w:type="paragraph" w:customStyle="1" w:styleId="EB7F77D36ADF442EB82FFC3F83ECBFE1">
    <w:name w:val="EB7F77D36ADF442EB82FFC3F83ECBFE1"/>
  </w:style>
  <w:style w:type="paragraph" w:customStyle="1" w:styleId="EC14F1AB355846BC9465A77124D62DAA">
    <w:name w:val="EC14F1AB355846BC9465A77124D62DAA"/>
  </w:style>
  <w:style w:type="paragraph" w:customStyle="1" w:styleId="A32488635AF849EA9C8068326DEB517C">
    <w:name w:val="A32488635AF849EA9C8068326DEB517C"/>
  </w:style>
  <w:style w:type="paragraph" w:customStyle="1" w:styleId="439BBC7EF8934674B556A97706959991">
    <w:name w:val="439BBC7EF8934674B556A97706959991"/>
  </w:style>
  <w:style w:type="paragraph" w:customStyle="1" w:styleId="79652EAED25B4E448466F621D7FD435F">
    <w:name w:val="79652EAED25B4E448466F621D7FD435F"/>
  </w:style>
  <w:style w:type="paragraph" w:customStyle="1" w:styleId="EBBFDE3A01C24744B0D38371CFA13BC5">
    <w:name w:val="EBBFDE3A01C24744B0D38371CFA13BC5"/>
  </w:style>
  <w:style w:type="paragraph" w:customStyle="1" w:styleId="812A3E60E219496581E67F8369730A52">
    <w:name w:val="812A3E60E219496581E67F8369730A52"/>
  </w:style>
  <w:style w:type="paragraph" w:customStyle="1" w:styleId="322D70B840274D0A98DBE891053817B5">
    <w:name w:val="322D70B840274D0A98DBE891053817B5"/>
  </w:style>
  <w:style w:type="paragraph" w:customStyle="1" w:styleId="532DB39107724E9D9207E919C0531C8D">
    <w:name w:val="532DB39107724E9D9207E919C0531C8D"/>
  </w:style>
  <w:style w:type="paragraph" w:customStyle="1" w:styleId="2FA5CB9E1A304B729726030EF7976790">
    <w:name w:val="2FA5CB9E1A304B729726030EF7976790"/>
  </w:style>
  <w:style w:type="paragraph" w:customStyle="1" w:styleId="FFC9310E360545B585B955E42DCD86AA">
    <w:name w:val="FFC9310E360545B585B955E42DCD86AA"/>
  </w:style>
  <w:style w:type="paragraph" w:customStyle="1" w:styleId="A23BC250562047C496D9B5D09F3DF10E">
    <w:name w:val="A23BC250562047C496D9B5D09F3DF10E"/>
  </w:style>
  <w:style w:type="paragraph" w:customStyle="1" w:styleId="1E30080E65D145B5B7D5C1061099CF40">
    <w:name w:val="1E30080E65D145B5B7D5C1061099CF40"/>
  </w:style>
  <w:style w:type="paragraph" w:customStyle="1" w:styleId="142BDEB737134C03A508510D2A980724">
    <w:name w:val="142BDEB737134C03A508510D2A980724"/>
  </w:style>
  <w:style w:type="paragraph" w:customStyle="1" w:styleId="B90D5D81CEA44024855AE8E5F054CF1B">
    <w:name w:val="B90D5D81CEA44024855AE8E5F054CF1B"/>
  </w:style>
  <w:style w:type="paragraph" w:customStyle="1" w:styleId="7DDFE47C9F7448DF8BDA3A644F3B61D6">
    <w:name w:val="7DDFE47C9F7448DF8BDA3A644F3B61D6"/>
  </w:style>
  <w:style w:type="paragraph" w:customStyle="1" w:styleId="526DE8F3016642E1B7586830C5B05B00">
    <w:name w:val="526DE8F3016642E1B7586830C5B05B00"/>
  </w:style>
  <w:style w:type="paragraph" w:customStyle="1" w:styleId="D6E5494D891A4FF18EAE2593A81C6FE5">
    <w:name w:val="D6E5494D891A4FF18EAE2593A81C6FE5"/>
  </w:style>
  <w:style w:type="paragraph" w:customStyle="1" w:styleId="B52A3FF7362D4ADD9270312C2D68BC91">
    <w:name w:val="B52A3FF7362D4ADD9270312C2D68BC91"/>
  </w:style>
  <w:style w:type="paragraph" w:customStyle="1" w:styleId="3EE5E7C6DFDB459792BB42512533D1FC">
    <w:name w:val="3EE5E7C6DFDB459792BB42512533D1FC"/>
  </w:style>
  <w:style w:type="paragraph" w:customStyle="1" w:styleId="66F3C9EC228C4176963FDCDF386A07D7">
    <w:name w:val="66F3C9EC228C4176963FDCDF386A07D7"/>
  </w:style>
  <w:style w:type="paragraph" w:customStyle="1" w:styleId="DA994EF61C3F425E8B8C5B299CF8D61A">
    <w:name w:val="DA994EF61C3F425E8B8C5B299CF8D61A"/>
  </w:style>
  <w:style w:type="paragraph" w:customStyle="1" w:styleId="1765CADAF45B4AE884E9103E8191C015">
    <w:name w:val="1765CADAF45B4AE884E9103E8191C015"/>
  </w:style>
  <w:style w:type="paragraph" w:customStyle="1" w:styleId="FEB644D6DB5A491BB854DFE8AD83CBC5">
    <w:name w:val="FEB644D6DB5A491BB854DFE8AD83CBC5"/>
  </w:style>
  <w:style w:type="paragraph" w:customStyle="1" w:styleId="6227127AA2104C0BAC71C647E0CE2B77">
    <w:name w:val="6227127AA2104C0BAC71C647E0CE2B77"/>
  </w:style>
  <w:style w:type="paragraph" w:customStyle="1" w:styleId="CDB4C2E158DD40FFBC9C7E8FBB00531B">
    <w:name w:val="CDB4C2E158DD40FFBC9C7E8FBB00531B"/>
  </w:style>
  <w:style w:type="paragraph" w:customStyle="1" w:styleId="5AA2536F6F774FDFAACD10640AA41EC6">
    <w:name w:val="5AA2536F6F774FDFAACD10640AA41E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impecable diseñado por MOO</Template>
  <TotalTime>71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hu</Company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pROYECTO</dc:subject>
  <dc:creator>SADARA</dc:creator>
  <cp:keywords/>
  <dc:description>Sistema De Información Gerencial Orientado A La Publicidad Y Promoción De Servicios Y Producto</dc:description>
  <cp:lastModifiedBy>Microsoft</cp:lastModifiedBy>
  <cp:revision>3</cp:revision>
  <dcterms:created xsi:type="dcterms:W3CDTF">2017-09-08T00:41:00Z</dcterms:created>
  <dcterms:modified xsi:type="dcterms:W3CDTF">2017-09-20T02:39:00Z</dcterms:modified>
</cp:coreProperties>
</file>